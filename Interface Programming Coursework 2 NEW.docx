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80"/>
          <w:szCs w:val="56"/>
        </w:rPr>
        <w:tag w:val=""/>
        <w:id w:val="230900255"/>
        <w:placeholder>
          <w:docPart w:val="AF2DC906F2A144349C8D0444CB3955F7"/>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Content>
        <w:p w:rsidR="000E08BA" w:rsidRDefault="000E08BA" w:rsidP="000E08BA">
          <w:pPr>
            <w:pStyle w:val="Title"/>
          </w:pPr>
          <w:r w:rsidRPr="000E08BA">
            <w:rPr>
              <w:sz w:val="80"/>
              <w:szCs w:val="56"/>
            </w:rPr>
            <w:t>Interface Programming Coursework 2</w:t>
          </w:r>
        </w:p>
      </w:sdtContent>
    </w:sdt>
    <w:p w:rsidR="000E08BA" w:rsidRPr="00C33693" w:rsidRDefault="000E08BA" w:rsidP="000E08BA">
      <w:pPr>
        <w:pStyle w:val="Image"/>
      </w:pPr>
      <w:r w:rsidRPr="00ED0368">
        <w:drawing>
          <wp:inline distT="0" distB="0" distL="0" distR="0" wp14:anchorId="547C5C39" wp14:editId="41EAD02C">
            <wp:extent cx="6675120" cy="4498848"/>
            <wp:effectExtent l="0" t="0" r="0" b="0"/>
            <wp:docPr id="2" name="Picture 2" descr="Spiral stairs design with wooden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port_Photo 1.png"/>
                    <pic:cNvPicPr/>
                  </pic:nvPicPr>
                  <pic:blipFill>
                    <a:blip r:embed="rId7">
                      <a:extLst>
                        <a:ext uri="{28A0092B-C50C-407E-A947-70E740481C1C}">
                          <a14:useLocalDpi xmlns:a14="http://schemas.microsoft.com/office/drawing/2010/main" val="0"/>
                        </a:ext>
                      </a:extLst>
                    </a:blip>
                    <a:stretch>
                      <a:fillRect/>
                    </a:stretch>
                  </pic:blipFill>
                  <pic:spPr>
                    <a:xfrm>
                      <a:off x="0" y="0"/>
                      <a:ext cx="6675120" cy="4498848"/>
                    </a:xfrm>
                    <a:prstGeom prst="rect">
                      <a:avLst/>
                    </a:prstGeom>
                  </pic:spPr>
                </pic:pic>
              </a:graphicData>
            </a:graphic>
          </wp:inline>
        </w:drawing>
      </w:r>
    </w:p>
    <w:p w:rsidR="000E08BA" w:rsidRPr="00A92B36" w:rsidRDefault="000E08BA" w:rsidP="000E08BA">
      <w:pPr>
        <w:pStyle w:val="Subtitle"/>
      </w:pPr>
      <w:r>
        <w:t>Kinect Interactive programming Application</w:t>
      </w:r>
    </w:p>
    <w:sdt>
      <w:sdtPr>
        <w:tag w:val=""/>
        <w:id w:val="-464980047"/>
        <w:placeholder>
          <w:docPart w:val="65CDBDBD036D43B6B95A413F6EC361C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rsidR="000E08BA" w:rsidRDefault="000E08BA" w:rsidP="000E08BA">
          <w:pPr>
            <w:pStyle w:val="Author"/>
            <w:spacing w:after="240"/>
          </w:pPr>
          <w:r w:rsidRPr="000E08BA">
            <w:t>Student Name: Paul Iudean</w:t>
          </w:r>
          <w:r w:rsidRPr="000E08BA">
            <w:br/>
            <w:t>Module:</w:t>
          </w:r>
          <w:r>
            <w:t xml:space="preserve"> CIS3118</w:t>
          </w:r>
          <w:r w:rsidRPr="000E08BA">
            <w:t xml:space="preserve"> Interface programming</w:t>
          </w:r>
          <w:r>
            <w:br/>
            <w:t>Tutor: Ardhendu Behera</w:t>
          </w:r>
          <w:r w:rsidRPr="000E08BA">
            <w:br/>
          </w:r>
          <w:r w:rsidRPr="000E08BA">
            <w:br/>
          </w:r>
          <w:r w:rsidRPr="000E08BA">
            <w:br/>
          </w:r>
          <w:r w:rsidRPr="000E08BA">
            <w:lastRenderedPageBreak/>
            <w:br/>
          </w:r>
          <w:r w:rsidRPr="000E08BA">
            <w:br/>
          </w:r>
        </w:p>
      </w:sdtContent>
    </w:sdt>
    <w:sdt>
      <w:sdtPr>
        <w:rPr>
          <w:rFonts w:asciiTheme="minorHAnsi" w:eastAsiaTheme="minorHAnsi" w:hAnsiTheme="minorHAnsi" w:cstheme="minorBidi"/>
          <w:kern w:val="0"/>
          <w:sz w:val="22"/>
          <w:szCs w:val="22"/>
        </w:rPr>
        <w:id w:val="1939407907"/>
        <w:docPartObj>
          <w:docPartGallery w:val="Table of Contents"/>
          <w:docPartUnique/>
        </w:docPartObj>
      </w:sdtPr>
      <w:sdtEndPr>
        <w:rPr>
          <w:b/>
          <w:bCs/>
          <w:noProof/>
        </w:rPr>
      </w:sdtEndPr>
      <w:sdtContent>
        <w:p w:rsidR="000E08BA" w:rsidRDefault="000E08BA" w:rsidP="000E08BA">
          <w:pPr>
            <w:pStyle w:val="TOCHeading"/>
          </w:pPr>
          <w:r>
            <w:t>Table of Contents</w:t>
          </w:r>
        </w:p>
        <w:p w:rsidR="000E08BA" w:rsidRDefault="000E08BA">
          <w:pPr>
            <w:pStyle w:val="TOC1"/>
            <w:rPr>
              <w:rFonts w:eastAsiaTheme="minorEastAsia"/>
              <w:color w:val="auto"/>
              <w:lang w:val="en-GB" w:eastAsia="en-GB"/>
            </w:rPr>
          </w:pPr>
          <w:r>
            <w:fldChar w:fldCharType="begin"/>
          </w:r>
          <w:r w:rsidRPr="00A90E29">
            <w:instrText xml:space="preserve"> TOC \o "1-3" \h \z \u </w:instrText>
          </w:r>
          <w:r>
            <w:fldChar w:fldCharType="separate"/>
          </w:r>
          <w:hyperlink w:anchor="_Toc513212255" w:history="1">
            <w:r w:rsidRPr="00CC26F9">
              <w:rPr>
                <w:rStyle w:val="Hyperlink"/>
              </w:rPr>
              <w:t>Introduction</w:t>
            </w:r>
            <w:r>
              <w:rPr>
                <w:webHidden/>
              </w:rPr>
              <w:tab/>
            </w:r>
            <w:r>
              <w:rPr>
                <w:webHidden/>
              </w:rPr>
              <w:fldChar w:fldCharType="begin"/>
            </w:r>
            <w:r>
              <w:rPr>
                <w:webHidden/>
              </w:rPr>
              <w:instrText xml:space="preserve"> PAGEREF _Toc513212255 \h </w:instrText>
            </w:r>
            <w:r>
              <w:rPr>
                <w:webHidden/>
              </w:rPr>
            </w:r>
            <w:r>
              <w:rPr>
                <w:webHidden/>
              </w:rPr>
              <w:fldChar w:fldCharType="separate"/>
            </w:r>
            <w:r>
              <w:rPr>
                <w:webHidden/>
              </w:rPr>
              <w:t>0</w:t>
            </w:r>
            <w:r>
              <w:rPr>
                <w:webHidden/>
              </w:rPr>
              <w:fldChar w:fldCharType="end"/>
            </w:r>
          </w:hyperlink>
        </w:p>
        <w:p w:rsidR="000E08BA" w:rsidRDefault="000E08BA">
          <w:pPr>
            <w:pStyle w:val="TOC1"/>
            <w:rPr>
              <w:rFonts w:eastAsiaTheme="minorEastAsia"/>
              <w:color w:val="auto"/>
              <w:lang w:val="en-GB" w:eastAsia="en-GB"/>
            </w:rPr>
          </w:pPr>
          <w:hyperlink w:anchor="_Toc513212256" w:history="1">
            <w:r w:rsidRPr="00CC26F9">
              <w:rPr>
                <w:rStyle w:val="Hyperlink"/>
              </w:rPr>
              <w:t>Background research - Information surrounding the areas of the task (extra reading expected).</w:t>
            </w:r>
            <w:r>
              <w:rPr>
                <w:webHidden/>
              </w:rPr>
              <w:tab/>
            </w:r>
            <w:r>
              <w:rPr>
                <w:webHidden/>
              </w:rPr>
              <w:fldChar w:fldCharType="begin"/>
            </w:r>
            <w:r>
              <w:rPr>
                <w:webHidden/>
              </w:rPr>
              <w:instrText xml:space="preserve"> PAGEREF _Toc513212256 \h </w:instrText>
            </w:r>
            <w:r>
              <w:rPr>
                <w:webHidden/>
              </w:rPr>
            </w:r>
            <w:r>
              <w:rPr>
                <w:webHidden/>
              </w:rPr>
              <w:fldChar w:fldCharType="separate"/>
            </w:r>
            <w:r>
              <w:rPr>
                <w:webHidden/>
              </w:rPr>
              <w:t>1</w:t>
            </w:r>
            <w:r>
              <w:rPr>
                <w:webHidden/>
              </w:rPr>
              <w:fldChar w:fldCharType="end"/>
            </w:r>
          </w:hyperlink>
        </w:p>
        <w:p w:rsidR="000E08BA" w:rsidRDefault="000E08BA">
          <w:pPr>
            <w:pStyle w:val="TOC1"/>
            <w:rPr>
              <w:rFonts w:eastAsiaTheme="minorEastAsia"/>
              <w:color w:val="auto"/>
              <w:lang w:val="en-GB" w:eastAsia="en-GB"/>
            </w:rPr>
          </w:pPr>
          <w:hyperlink w:anchor="_Toc513212257" w:history="1">
            <w:r w:rsidRPr="00CC26F9">
              <w:rPr>
                <w:rStyle w:val="Hyperlink"/>
              </w:rPr>
              <w:t>Gesture and language design with a supporting commentary for all aspects of the project.</w:t>
            </w:r>
            <w:r>
              <w:rPr>
                <w:webHidden/>
              </w:rPr>
              <w:tab/>
            </w:r>
            <w:r>
              <w:rPr>
                <w:webHidden/>
              </w:rPr>
              <w:fldChar w:fldCharType="begin"/>
            </w:r>
            <w:r>
              <w:rPr>
                <w:webHidden/>
              </w:rPr>
              <w:instrText xml:space="preserve"> PAGEREF _Toc513212257 \h </w:instrText>
            </w:r>
            <w:r>
              <w:rPr>
                <w:webHidden/>
              </w:rPr>
            </w:r>
            <w:r>
              <w:rPr>
                <w:webHidden/>
              </w:rPr>
              <w:fldChar w:fldCharType="separate"/>
            </w:r>
            <w:r>
              <w:rPr>
                <w:webHidden/>
              </w:rPr>
              <w:t>1</w:t>
            </w:r>
            <w:r>
              <w:rPr>
                <w:webHidden/>
              </w:rPr>
              <w:fldChar w:fldCharType="end"/>
            </w:r>
          </w:hyperlink>
        </w:p>
        <w:p w:rsidR="000E08BA" w:rsidRDefault="000E08BA">
          <w:pPr>
            <w:pStyle w:val="TOC1"/>
            <w:rPr>
              <w:rFonts w:eastAsiaTheme="minorEastAsia"/>
              <w:color w:val="auto"/>
              <w:lang w:val="en-GB" w:eastAsia="en-GB"/>
            </w:rPr>
          </w:pPr>
          <w:hyperlink w:anchor="_Toc513212258" w:history="1">
            <w:r w:rsidRPr="00CC26F9">
              <w:rPr>
                <w:rStyle w:val="Hyperlink"/>
              </w:rPr>
              <w:t>Project - Source code of the project including edited screenshots, videos, images and commentary.</w:t>
            </w:r>
            <w:r>
              <w:rPr>
                <w:webHidden/>
              </w:rPr>
              <w:tab/>
            </w:r>
            <w:r>
              <w:rPr>
                <w:webHidden/>
              </w:rPr>
              <w:fldChar w:fldCharType="begin"/>
            </w:r>
            <w:r>
              <w:rPr>
                <w:webHidden/>
              </w:rPr>
              <w:instrText xml:space="preserve"> PAGEREF _Toc513212258 \h </w:instrText>
            </w:r>
            <w:r>
              <w:rPr>
                <w:webHidden/>
              </w:rPr>
            </w:r>
            <w:r>
              <w:rPr>
                <w:webHidden/>
              </w:rPr>
              <w:fldChar w:fldCharType="separate"/>
            </w:r>
            <w:r>
              <w:rPr>
                <w:webHidden/>
              </w:rPr>
              <w:t>1</w:t>
            </w:r>
            <w:r>
              <w:rPr>
                <w:webHidden/>
              </w:rPr>
              <w:fldChar w:fldCharType="end"/>
            </w:r>
          </w:hyperlink>
        </w:p>
        <w:p w:rsidR="000E08BA" w:rsidRDefault="000E08BA">
          <w:pPr>
            <w:pStyle w:val="TOC1"/>
            <w:rPr>
              <w:rFonts w:eastAsiaTheme="minorEastAsia"/>
              <w:color w:val="auto"/>
              <w:lang w:val="en-GB" w:eastAsia="en-GB"/>
            </w:rPr>
          </w:pPr>
          <w:hyperlink w:anchor="_Toc513212259" w:history="1">
            <w:r w:rsidRPr="00CC26F9">
              <w:rPr>
                <w:rStyle w:val="Hyperlink"/>
              </w:rPr>
              <w:t>Example program(s) written using your language.</w:t>
            </w:r>
            <w:r>
              <w:rPr>
                <w:webHidden/>
              </w:rPr>
              <w:tab/>
            </w:r>
            <w:r>
              <w:rPr>
                <w:webHidden/>
              </w:rPr>
              <w:fldChar w:fldCharType="begin"/>
            </w:r>
            <w:r>
              <w:rPr>
                <w:webHidden/>
              </w:rPr>
              <w:instrText xml:space="preserve"> PAGEREF _Toc513212259 \h </w:instrText>
            </w:r>
            <w:r>
              <w:rPr>
                <w:webHidden/>
              </w:rPr>
            </w:r>
            <w:r>
              <w:rPr>
                <w:webHidden/>
              </w:rPr>
              <w:fldChar w:fldCharType="separate"/>
            </w:r>
            <w:r>
              <w:rPr>
                <w:webHidden/>
              </w:rPr>
              <w:t>1</w:t>
            </w:r>
            <w:r>
              <w:rPr>
                <w:webHidden/>
              </w:rPr>
              <w:fldChar w:fldCharType="end"/>
            </w:r>
          </w:hyperlink>
        </w:p>
        <w:p w:rsidR="000E08BA" w:rsidRDefault="000E08BA">
          <w:pPr>
            <w:pStyle w:val="TOC1"/>
            <w:rPr>
              <w:rFonts w:eastAsiaTheme="minorEastAsia"/>
              <w:color w:val="auto"/>
              <w:lang w:val="en-GB" w:eastAsia="en-GB"/>
            </w:rPr>
          </w:pPr>
          <w:hyperlink w:anchor="_Toc513212260" w:history="1">
            <w:r w:rsidRPr="00CC26F9">
              <w:rPr>
                <w:rStyle w:val="Hyperlink"/>
              </w:rPr>
              <w:t>Comments in the code which clearly define the role of the code.</w:t>
            </w:r>
            <w:r>
              <w:rPr>
                <w:webHidden/>
              </w:rPr>
              <w:tab/>
            </w:r>
            <w:r>
              <w:rPr>
                <w:webHidden/>
              </w:rPr>
              <w:fldChar w:fldCharType="begin"/>
            </w:r>
            <w:r>
              <w:rPr>
                <w:webHidden/>
              </w:rPr>
              <w:instrText xml:space="preserve"> PAGEREF _Toc513212260 \h </w:instrText>
            </w:r>
            <w:r>
              <w:rPr>
                <w:webHidden/>
              </w:rPr>
            </w:r>
            <w:r>
              <w:rPr>
                <w:webHidden/>
              </w:rPr>
              <w:fldChar w:fldCharType="separate"/>
            </w:r>
            <w:r>
              <w:rPr>
                <w:webHidden/>
              </w:rPr>
              <w:t>2</w:t>
            </w:r>
            <w:r>
              <w:rPr>
                <w:webHidden/>
              </w:rPr>
              <w:fldChar w:fldCharType="end"/>
            </w:r>
          </w:hyperlink>
        </w:p>
        <w:p w:rsidR="000E08BA" w:rsidRDefault="000E08BA">
          <w:pPr>
            <w:pStyle w:val="TOC1"/>
            <w:rPr>
              <w:rFonts w:eastAsiaTheme="minorEastAsia"/>
              <w:color w:val="auto"/>
              <w:lang w:val="en-GB" w:eastAsia="en-GB"/>
            </w:rPr>
          </w:pPr>
          <w:hyperlink w:anchor="_Toc513212261" w:history="1">
            <w:r w:rsidRPr="00CC26F9">
              <w:rPr>
                <w:rStyle w:val="Hyperlink"/>
              </w:rPr>
              <w:t>A bibliography of resources used.</w:t>
            </w:r>
            <w:r>
              <w:rPr>
                <w:webHidden/>
              </w:rPr>
              <w:tab/>
            </w:r>
            <w:r>
              <w:rPr>
                <w:webHidden/>
              </w:rPr>
              <w:fldChar w:fldCharType="begin"/>
            </w:r>
            <w:r>
              <w:rPr>
                <w:webHidden/>
              </w:rPr>
              <w:instrText xml:space="preserve"> PAGEREF _Toc513212261 \h </w:instrText>
            </w:r>
            <w:r>
              <w:rPr>
                <w:webHidden/>
              </w:rPr>
            </w:r>
            <w:r>
              <w:rPr>
                <w:webHidden/>
              </w:rPr>
              <w:fldChar w:fldCharType="separate"/>
            </w:r>
            <w:r>
              <w:rPr>
                <w:webHidden/>
              </w:rPr>
              <w:t>2</w:t>
            </w:r>
            <w:r>
              <w:rPr>
                <w:webHidden/>
              </w:rPr>
              <w:fldChar w:fldCharType="end"/>
            </w:r>
          </w:hyperlink>
        </w:p>
        <w:p w:rsidR="000E08BA" w:rsidRDefault="000E08BA" w:rsidP="000E08BA">
          <w:pPr>
            <w:rPr>
              <w:b/>
              <w:bCs/>
              <w:noProof/>
            </w:rPr>
          </w:pPr>
          <w:r>
            <w:rPr>
              <w:b/>
              <w:bCs/>
              <w:noProof/>
            </w:rPr>
            <w:fldChar w:fldCharType="end"/>
          </w:r>
        </w:p>
      </w:sdtContent>
    </w:sdt>
    <w:p w:rsidR="000E08BA" w:rsidRDefault="000E08BA" w:rsidP="000E08BA">
      <w:pPr>
        <w:sectPr w:rsidR="000E08BA" w:rsidSect="00EE0822">
          <w:pgSz w:w="12240" w:h="15840"/>
          <w:pgMar w:top="1512" w:right="864" w:bottom="1022" w:left="864" w:header="720" w:footer="720" w:gutter="0"/>
          <w:cols w:space="720"/>
          <w:titlePg/>
          <w:docGrid w:linePitch="360"/>
        </w:sectPr>
      </w:pPr>
    </w:p>
    <w:p w:rsidR="000E08BA" w:rsidRDefault="000E08BA" w:rsidP="000E08BA">
      <w:pPr>
        <w:pStyle w:val="Heading1"/>
        <w:jc w:val="center"/>
        <w:rPr>
          <w:sz w:val="36"/>
          <w:szCs w:val="36"/>
        </w:rPr>
      </w:pPr>
      <w:bookmarkStart w:id="0" w:name="_Toc513212255"/>
      <w:r w:rsidRPr="00316CB2">
        <w:rPr>
          <w:sz w:val="36"/>
          <w:szCs w:val="36"/>
        </w:rPr>
        <w:lastRenderedPageBreak/>
        <w:t>Introduction</w:t>
      </w:r>
      <w:bookmarkEnd w:id="0"/>
    </w:p>
    <w:p w:rsidR="000E08BA" w:rsidRPr="000E08BA" w:rsidRDefault="000E08BA" w:rsidP="000E08BA"/>
    <w:p w:rsidR="000E08BA" w:rsidRPr="000E08BA" w:rsidRDefault="000E08BA" w:rsidP="000E08BA">
      <w:pPr>
        <w:rPr>
          <w:sz w:val="28"/>
        </w:rPr>
      </w:pPr>
      <w:r w:rsidRPr="000E08BA">
        <w:rPr>
          <w:sz w:val="28"/>
        </w:rPr>
        <w:t xml:space="preserve">This project will explore the field of human computer interaction, the various techniques of interaction with applications or computers used by people with differing physical ability and depending on the context of the GUI application that will be built. A number of these techniques and principles will be </w:t>
      </w:r>
      <w:r w:rsidR="00F859A6" w:rsidRPr="000E08BA">
        <w:rPr>
          <w:sz w:val="28"/>
        </w:rPr>
        <w:t>compared</w:t>
      </w:r>
      <w:r w:rsidRPr="000E08BA">
        <w:rPr>
          <w:sz w:val="28"/>
        </w:rPr>
        <w:t xml:space="preserve"> through thorough research and documented in this report. An implementation of these principles will be designed and developed in the form of an interactive application through which the user can intuitively navigate and make use of to gain knowledge of a programming language</w:t>
      </w:r>
      <w:r w:rsidR="00F52758">
        <w:rPr>
          <w:sz w:val="28"/>
        </w:rPr>
        <w:t>.</w:t>
      </w:r>
      <w:bookmarkStart w:id="1" w:name="_GoBack"/>
      <w:bookmarkEnd w:id="1"/>
      <w:r w:rsidRPr="000E08BA">
        <w:rPr>
          <w:sz w:val="28"/>
        </w:rPr>
        <w:t xml:space="preserve"> The goal of this</w:t>
      </w:r>
      <w:r>
        <w:rPr>
          <w:sz w:val="28"/>
        </w:rPr>
        <w:t xml:space="preserve"> project is to successfully use the findings of the research to develop an appropriate</w:t>
      </w:r>
      <w:r w:rsidR="00F859A6">
        <w:rPr>
          <w:sz w:val="28"/>
        </w:rPr>
        <w:t xml:space="preserve"> implementation</w:t>
      </w:r>
      <w:r>
        <w:rPr>
          <w:sz w:val="28"/>
        </w:rPr>
        <w:t xml:space="preserve"> </w:t>
      </w:r>
    </w:p>
    <w:p w:rsidR="000E08BA" w:rsidRDefault="000E08BA" w:rsidP="000E08BA">
      <w:r>
        <w:br w:type="page"/>
      </w:r>
    </w:p>
    <w:p w:rsidR="000E08BA" w:rsidRPr="00316CB2" w:rsidRDefault="000E08BA" w:rsidP="000E08BA"/>
    <w:p w:rsidR="000E08BA" w:rsidRPr="00316CB2" w:rsidRDefault="000E08BA" w:rsidP="000E08BA">
      <w:pPr>
        <w:rPr>
          <w:sz w:val="36"/>
          <w:szCs w:val="36"/>
        </w:rPr>
      </w:pPr>
    </w:p>
    <w:p w:rsidR="000E08BA" w:rsidRDefault="00030C84" w:rsidP="000E08BA">
      <w:pPr>
        <w:pStyle w:val="Heading1"/>
        <w:rPr>
          <w:sz w:val="36"/>
          <w:szCs w:val="36"/>
        </w:rPr>
      </w:pPr>
      <w:bookmarkStart w:id="2" w:name="_Toc513212256"/>
      <w:r>
        <w:rPr>
          <w:sz w:val="36"/>
          <w:szCs w:val="36"/>
        </w:rPr>
        <w:t>Background R</w:t>
      </w:r>
      <w:r w:rsidR="000E08BA" w:rsidRPr="00316CB2">
        <w:rPr>
          <w:sz w:val="36"/>
          <w:szCs w:val="36"/>
        </w:rPr>
        <w:t>esearch</w:t>
      </w:r>
      <w:bookmarkEnd w:id="2"/>
    </w:p>
    <w:p w:rsidR="000E08BA" w:rsidRPr="00B93C2C" w:rsidRDefault="001E0BE6" w:rsidP="000E08BA">
      <w:pPr>
        <w:rPr>
          <w:sz w:val="28"/>
        </w:rPr>
      </w:pPr>
      <w:r>
        <w:rPr>
          <w:sz w:val="28"/>
        </w:rPr>
        <w:t xml:space="preserve">Before delving into the design and implementation, some research must be carried out on the </w:t>
      </w:r>
      <w:r w:rsidR="00041968">
        <w:rPr>
          <w:sz w:val="28"/>
        </w:rPr>
        <w:t>HCI techniques that could be included in the final application.</w:t>
      </w:r>
    </w:p>
    <w:p w:rsidR="000E08BA" w:rsidRPr="00233C3D" w:rsidRDefault="000E08BA" w:rsidP="00030C84">
      <w:pPr>
        <w:pStyle w:val="Heading2"/>
      </w:pPr>
      <w:r w:rsidRPr="00233C3D">
        <w:t>What is HCI</w:t>
      </w:r>
    </w:p>
    <w:p w:rsidR="000E08BA" w:rsidRDefault="008C2903" w:rsidP="00030C84">
      <w:pPr>
        <w:rPr>
          <w:sz w:val="28"/>
        </w:rPr>
      </w:pPr>
      <w:r w:rsidRPr="00030C84">
        <w:rPr>
          <w:sz w:val="28"/>
        </w:rPr>
        <w:t xml:space="preserve">A Human Computer Interface (or HCI for short) is a method of </w:t>
      </w:r>
    </w:p>
    <w:p w:rsidR="00030C84" w:rsidRPr="00030C84" w:rsidRDefault="00030C84" w:rsidP="00030C84">
      <w:pPr>
        <w:rPr>
          <w:sz w:val="28"/>
        </w:rPr>
      </w:pPr>
    </w:p>
    <w:p w:rsidR="000E08BA" w:rsidRPr="00233C3D" w:rsidRDefault="000E08BA" w:rsidP="00030C84">
      <w:pPr>
        <w:pStyle w:val="Heading2"/>
      </w:pPr>
      <w:r w:rsidRPr="00233C3D">
        <w:t>What makes a good HCI</w:t>
      </w:r>
    </w:p>
    <w:p w:rsidR="000E08BA" w:rsidRPr="000E08BA" w:rsidRDefault="000E08BA" w:rsidP="000E08BA">
      <w:pPr>
        <w:rPr>
          <w:color w:val="595959" w:themeColor="text1" w:themeTint="A6"/>
          <w:sz w:val="28"/>
        </w:rPr>
      </w:pPr>
      <w:r w:rsidRPr="000E08BA">
        <w:rPr>
          <w:sz w:val="28"/>
        </w:rPr>
        <w:t>A good HCI boils down to the general usability of the application or interface. A comprehensive definition of Usability is provided by the Nielsen Norman group, a company that specializes in research and evidence based UX guidelines. An article written by Jakob Nielsen states that “</w:t>
      </w:r>
      <w:r w:rsidRPr="000E08BA">
        <w:rPr>
          <w:i/>
          <w:sz w:val="28"/>
        </w:rPr>
        <w:t>Usability is a quality attribute that assesses how easy user interfaces are to use. The word "usability" also refers to methods for improving ease-of-use during the design process.”</w:t>
      </w:r>
      <w:r w:rsidRPr="000E08BA">
        <w:rPr>
          <w:sz w:val="28"/>
        </w:rPr>
        <w:t xml:space="preserve"> (Nielsen, J. 2017). According to the same author, the usability of an application is defined by 5 key characteristics:</w:t>
      </w:r>
    </w:p>
    <w:p w:rsidR="000E08BA" w:rsidRPr="000E08BA" w:rsidRDefault="000E08BA" w:rsidP="000E08BA">
      <w:pPr>
        <w:pStyle w:val="ListParagraph"/>
        <w:numPr>
          <w:ilvl w:val="0"/>
          <w:numId w:val="16"/>
        </w:numPr>
        <w:jc w:val="both"/>
        <w:rPr>
          <w:sz w:val="28"/>
        </w:rPr>
      </w:pPr>
      <w:r w:rsidRPr="000E08BA">
        <w:rPr>
          <w:sz w:val="28"/>
        </w:rPr>
        <w:t>Learnability – how quick the users of the application can perform basic tasks when using the application for the first time.</w:t>
      </w:r>
    </w:p>
    <w:p w:rsidR="000E08BA" w:rsidRPr="000E08BA" w:rsidRDefault="000E08BA" w:rsidP="000E08BA">
      <w:pPr>
        <w:pStyle w:val="ListParagraph"/>
        <w:numPr>
          <w:ilvl w:val="0"/>
          <w:numId w:val="16"/>
        </w:numPr>
        <w:jc w:val="both"/>
        <w:rPr>
          <w:sz w:val="28"/>
        </w:rPr>
      </w:pPr>
      <w:r w:rsidRPr="000E08BA">
        <w:rPr>
          <w:sz w:val="28"/>
        </w:rPr>
        <w:t>Efficiency – when proficient in using the application, how quickly can tasks be completed as compared to a similar application performing the same task.</w:t>
      </w:r>
    </w:p>
    <w:p w:rsidR="000E08BA" w:rsidRPr="000E08BA" w:rsidRDefault="000E08BA" w:rsidP="000E08BA">
      <w:pPr>
        <w:pStyle w:val="ListParagraph"/>
        <w:numPr>
          <w:ilvl w:val="0"/>
          <w:numId w:val="16"/>
        </w:numPr>
        <w:jc w:val="both"/>
        <w:rPr>
          <w:sz w:val="28"/>
        </w:rPr>
      </w:pPr>
      <w:r w:rsidRPr="000E08BA">
        <w:rPr>
          <w:sz w:val="28"/>
        </w:rPr>
        <w:t xml:space="preserve">Memorability – how long does it take a user who doesn’t use the application for a period of time to become fully competent again. </w:t>
      </w:r>
    </w:p>
    <w:p w:rsidR="000E08BA" w:rsidRPr="000E08BA" w:rsidRDefault="000E08BA" w:rsidP="000E08BA">
      <w:pPr>
        <w:pStyle w:val="ListParagraph"/>
        <w:numPr>
          <w:ilvl w:val="0"/>
          <w:numId w:val="16"/>
        </w:numPr>
        <w:jc w:val="both"/>
        <w:rPr>
          <w:sz w:val="28"/>
        </w:rPr>
      </w:pPr>
      <w:r w:rsidRPr="000E08BA">
        <w:rPr>
          <w:sz w:val="28"/>
        </w:rPr>
        <w:t>Errors – does the user make many errors? What are their severity and how smoothly can they be recovered from?</w:t>
      </w:r>
    </w:p>
    <w:p w:rsidR="000E08BA" w:rsidRPr="000E08BA" w:rsidRDefault="000E08BA" w:rsidP="000E08BA">
      <w:pPr>
        <w:pStyle w:val="ListParagraph"/>
        <w:numPr>
          <w:ilvl w:val="0"/>
          <w:numId w:val="16"/>
        </w:numPr>
        <w:jc w:val="both"/>
        <w:rPr>
          <w:sz w:val="28"/>
        </w:rPr>
      </w:pPr>
      <w:r w:rsidRPr="000E08BA">
        <w:rPr>
          <w:sz w:val="28"/>
        </w:rPr>
        <w:lastRenderedPageBreak/>
        <w:t>Satisfaction – does the user interface prove to be pleasant to use, both aesthetically and functionally?</w:t>
      </w:r>
    </w:p>
    <w:p w:rsidR="000E08BA" w:rsidRPr="00233C3D" w:rsidRDefault="000E08BA" w:rsidP="000E08BA">
      <w:pPr>
        <w:rPr>
          <w:sz w:val="28"/>
          <w:szCs w:val="36"/>
        </w:rPr>
      </w:pPr>
    </w:p>
    <w:p w:rsidR="000E08BA" w:rsidRPr="00233C3D" w:rsidRDefault="000E08BA" w:rsidP="000E08BA">
      <w:pPr>
        <w:rPr>
          <w:sz w:val="28"/>
          <w:szCs w:val="36"/>
        </w:rPr>
      </w:pPr>
      <w:r w:rsidRPr="00233C3D">
        <w:rPr>
          <w:sz w:val="28"/>
          <w:szCs w:val="36"/>
        </w:rPr>
        <w:t>HCI Guidelines</w:t>
      </w:r>
    </w:p>
    <w:p w:rsidR="000E08BA" w:rsidRDefault="000E08BA" w:rsidP="000E08BA">
      <w:pPr>
        <w:rPr>
          <w:sz w:val="36"/>
          <w:szCs w:val="36"/>
        </w:rPr>
      </w:pPr>
    </w:p>
    <w:p w:rsidR="000E08BA" w:rsidRDefault="000E08BA" w:rsidP="000E08BA">
      <w:pPr>
        <w:pStyle w:val="Heading1"/>
      </w:pPr>
      <w:r>
        <w:t>Application Development</w:t>
      </w:r>
    </w:p>
    <w:p w:rsidR="000E08BA" w:rsidRDefault="000E08BA" w:rsidP="000E08BA"/>
    <w:p w:rsidR="000E08BA" w:rsidRDefault="000E08BA" w:rsidP="000E08BA">
      <w:pPr>
        <w:pStyle w:val="Heading2"/>
      </w:pPr>
      <w:r>
        <w:t>Requirements</w:t>
      </w:r>
    </w:p>
    <w:p w:rsidR="000E08BA" w:rsidRDefault="000E08BA" w:rsidP="000E08BA"/>
    <w:p w:rsidR="000E08BA" w:rsidRDefault="000E08BA" w:rsidP="000E08BA">
      <w:pPr>
        <w:pStyle w:val="Heading2"/>
      </w:pPr>
      <w:r>
        <w:t>Design</w:t>
      </w:r>
    </w:p>
    <w:p w:rsidR="000E08BA" w:rsidRDefault="000E08BA" w:rsidP="000E08BA"/>
    <w:p w:rsidR="000E08BA" w:rsidRDefault="000E08BA" w:rsidP="000E08BA">
      <w:pPr>
        <w:pStyle w:val="Heading2"/>
      </w:pPr>
      <w:r>
        <w:t>Implementation</w:t>
      </w:r>
    </w:p>
    <w:p w:rsidR="000E08BA" w:rsidRDefault="000E08BA" w:rsidP="000E08BA"/>
    <w:p w:rsidR="000E08BA" w:rsidRDefault="000E08BA" w:rsidP="000E08BA"/>
    <w:p w:rsidR="000E08BA" w:rsidRDefault="000E08BA" w:rsidP="000E08BA">
      <w:r>
        <w:t>Key Methods</w:t>
      </w:r>
    </w:p>
    <w:p w:rsidR="000E08BA" w:rsidRPr="000E08BA" w:rsidRDefault="000E08BA" w:rsidP="000E08BA">
      <w:r>
        <w:t>Voice Navigation</w:t>
      </w:r>
    </w:p>
    <w:p w:rsidR="000E08BA" w:rsidRPr="00316CB2" w:rsidRDefault="000E08BA" w:rsidP="000E08BA">
      <w:pPr>
        <w:rPr>
          <w:sz w:val="36"/>
          <w:szCs w:val="36"/>
        </w:rPr>
      </w:pPr>
    </w:p>
    <w:p w:rsidR="000E08BA" w:rsidRPr="00316CB2" w:rsidRDefault="000E08BA" w:rsidP="000E08BA">
      <w:pPr>
        <w:pStyle w:val="Heading1"/>
        <w:rPr>
          <w:sz w:val="36"/>
          <w:szCs w:val="36"/>
        </w:rPr>
      </w:pPr>
      <w:bookmarkStart w:id="3" w:name="_Toc513212258"/>
      <w:r w:rsidRPr="00316CB2">
        <w:rPr>
          <w:sz w:val="36"/>
          <w:szCs w:val="36"/>
        </w:rPr>
        <w:t>Project - Source code of the project including edited screenshots, videos, images and commentary.</w:t>
      </w:r>
      <w:bookmarkEnd w:id="3"/>
    </w:p>
    <w:p w:rsidR="000E08BA" w:rsidRPr="00316CB2" w:rsidRDefault="000E08BA" w:rsidP="000E08BA">
      <w:pPr>
        <w:rPr>
          <w:sz w:val="36"/>
          <w:szCs w:val="36"/>
        </w:rPr>
      </w:pPr>
    </w:p>
    <w:p w:rsidR="000E08BA" w:rsidRPr="00316CB2" w:rsidRDefault="000E08BA" w:rsidP="000E08BA">
      <w:pPr>
        <w:pStyle w:val="Heading1"/>
        <w:rPr>
          <w:sz w:val="36"/>
          <w:szCs w:val="36"/>
        </w:rPr>
      </w:pPr>
      <w:bookmarkStart w:id="4" w:name="_Toc513212259"/>
      <w:r w:rsidRPr="00316CB2">
        <w:rPr>
          <w:sz w:val="36"/>
          <w:szCs w:val="36"/>
        </w:rPr>
        <w:t>Example program(s) written using your language.</w:t>
      </w:r>
      <w:bookmarkEnd w:id="4"/>
    </w:p>
    <w:p w:rsidR="000E08BA" w:rsidRPr="00316CB2" w:rsidRDefault="000E08BA" w:rsidP="000E08BA">
      <w:pPr>
        <w:rPr>
          <w:sz w:val="36"/>
          <w:szCs w:val="36"/>
        </w:rPr>
      </w:pPr>
    </w:p>
    <w:p w:rsidR="000E08BA" w:rsidRPr="00316CB2" w:rsidRDefault="000E08BA" w:rsidP="000E08BA">
      <w:pPr>
        <w:pStyle w:val="Heading1"/>
        <w:rPr>
          <w:sz w:val="36"/>
          <w:szCs w:val="36"/>
        </w:rPr>
      </w:pPr>
      <w:bookmarkStart w:id="5" w:name="_Toc513212260"/>
      <w:r w:rsidRPr="00316CB2">
        <w:rPr>
          <w:sz w:val="36"/>
          <w:szCs w:val="36"/>
        </w:rPr>
        <w:lastRenderedPageBreak/>
        <w:t>Comments in the code which clearly define the role of the code.</w:t>
      </w:r>
      <w:bookmarkEnd w:id="5"/>
    </w:p>
    <w:p w:rsidR="000E08BA" w:rsidRPr="00316CB2" w:rsidRDefault="000E08BA" w:rsidP="000E08BA">
      <w:pPr>
        <w:rPr>
          <w:sz w:val="36"/>
          <w:szCs w:val="36"/>
        </w:rPr>
      </w:pPr>
    </w:p>
    <w:p w:rsidR="000E08BA" w:rsidRPr="00316CB2" w:rsidRDefault="000E08BA" w:rsidP="000E08BA">
      <w:pPr>
        <w:pStyle w:val="Heading1"/>
        <w:rPr>
          <w:sz w:val="36"/>
          <w:szCs w:val="36"/>
        </w:rPr>
      </w:pPr>
      <w:bookmarkStart w:id="6" w:name="_Toc513212261"/>
      <w:r w:rsidRPr="00316CB2">
        <w:rPr>
          <w:sz w:val="36"/>
          <w:szCs w:val="36"/>
        </w:rPr>
        <w:t>A bibliography of resources used.</w:t>
      </w:r>
      <w:bookmarkEnd w:id="6"/>
    </w:p>
    <w:p w:rsidR="000E08BA" w:rsidRDefault="000E08BA" w:rsidP="000E08BA">
      <w:pPr>
        <w:pStyle w:val="Heading1"/>
      </w:pPr>
    </w:p>
    <w:p w:rsidR="002C74C0" w:rsidRPr="000E08BA" w:rsidRDefault="00C407A6" w:rsidP="000E08BA"/>
    <w:sectPr w:rsidR="002C74C0" w:rsidRPr="000E08BA">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07A6" w:rsidRDefault="00C407A6" w:rsidP="00C6554A">
      <w:pPr>
        <w:spacing w:after="0" w:line="240" w:lineRule="auto"/>
      </w:pPr>
      <w:r>
        <w:separator/>
      </w:r>
    </w:p>
  </w:endnote>
  <w:endnote w:type="continuationSeparator" w:id="0">
    <w:p w:rsidR="00C407A6" w:rsidRDefault="00C407A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Footer"/>
    </w:pPr>
    <w:r>
      <w:t xml:space="preserve">Page </w:t>
    </w:r>
    <w:r>
      <w:fldChar w:fldCharType="begin"/>
    </w:r>
    <w:r>
      <w:instrText xml:space="preserve"> PAGE  \* Arabic  \* MERGEFORMAT </w:instrText>
    </w:r>
    <w:r>
      <w:fldChar w:fldCharType="separate"/>
    </w:r>
    <w:r w:rsidR="00DA39C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07A6" w:rsidRDefault="00C407A6" w:rsidP="00C6554A">
      <w:pPr>
        <w:spacing w:after="0" w:line="240" w:lineRule="auto"/>
      </w:pPr>
      <w:r>
        <w:separator/>
      </w:r>
    </w:p>
  </w:footnote>
  <w:footnote w:type="continuationSeparator" w:id="0">
    <w:p w:rsidR="00C407A6" w:rsidRDefault="00C407A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883AA8"/>
    <w:multiLevelType w:val="hybridMultilevel"/>
    <w:tmpl w:val="14E04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BA"/>
    <w:rsid w:val="00030C84"/>
    <w:rsid w:val="00041968"/>
    <w:rsid w:val="000E08BA"/>
    <w:rsid w:val="001E0BE6"/>
    <w:rsid w:val="002554CD"/>
    <w:rsid w:val="00293B83"/>
    <w:rsid w:val="002B4294"/>
    <w:rsid w:val="00333D0D"/>
    <w:rsid w:val="004C049F"/>
    <w:rsid w:val="005000E2"/>
    <w:rsid w:val="006A3CE7"/>
    <w:rsid w:val="008C2903"/>
    <w:rsid w:val="00B93C2C"/>
    <w:rsid w:val="00C407A6"/>
    <w:rsid w:val="00C6554A"/>
    <w:rsid w:val="00DA39C1"/>
    <w:rsid w:val="00ED7C44"/>
    <w:rsid w:val="00F40A70"/>
    <w:rsid w:val="00F52758"/>
    <w:rsid w:val="00F8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922B0"/>
  <w15:chartTrackingRefBased/>
  <w15:docId w15:val="{9510F238-319C-433E-8A70-12B5DC02A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8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08BA"/>
    <w:pPr>
      <w:spacing w:before="0" w:after="160" w:line="259" w:lineRule="auto"/>
      <w:jc w:val="both"/>
    </w:pPr>
    <w:rPr>
      <w:color w:val="262626" w:themeColor="text1" w:themeTint="D9"/>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1"/>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Image">
    <w:name w:val="Image"/>
    <w:basedOn w:val="Normal"/>
    <w:next w:val="Normal"/>
    <w:uiPriority w:val="2"/>
    <w:qFormat/>
    <w:rsid w:val="000E08BA"/>
    <w:pPr>
      <w:spacing w:before="580"/>
      <w:contextualSpacing/>
      <w:jc w:val="center"/>
    </w:pPr>
    <w:rPr>
      <w:noProof/>
    </w:rPr>
  </w:style>
  <w:style w:type="paragraph" w:customStyle="1" w:styleId="Author">
    <w:name w:val="Author"/>
    <w:basedOn w:val="Normal"/>
    <w:uiPriority w:val="4"/>
    <w:qFormat/>
    <w:rsid w:val="000E08BA"/>
    <w:pPr>
      <w:spacing w:before="180" w:after="600"/>
      <w:jc w:val="center"/>
    </w:pPr>
    <w:rPr>
      <w:i/>
      <w:sz w:val="30"/>
    </w:rPr>
  </w:style>
  <w:style w:type="paragraph" w:styleId="TOCHeading">
    <w:name w:val="TOC Heading"/>
    <w:basedOn w:val="Heading1"/>
    <w:next w:val="Normal"/>
    <w:uiPriority w:val="81"/>
    <w:rsid w:val="000E08BA"/>
    <w:pPr>
      <w:spacing w:before="0" w:after="240"/>
      <w:ind w:left="864" w:right="864"/>
      <w:jc w:val="center"/>
      <w:outlineLvl w:val="9"/>
    </w:pPr>
    <w:rPr>
      <w:color w:val="262626" w:themeColor="text1" w:themeTint="D9"/>
      <w:kern w:val="50"/>
      <w:sz w:val="50"/>
      <w:szCs w:val="32"/>
    </w:rPr>
  </w:style>
  <w:style w:type="paragraph" w:styleId="TOC1">
    <w:name w:val="toc 1"/>
    <w:basedOn w:val="Normal"/>
    <w:autoRedefine/>
    <w:uiPriority w:val="39"/>
    <w:rsid w:val="000E08BA"/>
    <w:pPr>
      <w:tabs>
        <w:tab w:val="right" w:leader="dot" w:pos="10440"/>
      </w:tabs>
      <w:spacing w:after="240"/>
    </w:pPr>
    <w:rPr>
      <w:noProof/>
    </w:rPr>
  </w:style>
  <w:style w:type="paragraph" w:styleId="ListParagraph">
    <w:name w:val="List Paragraph"/>
    <w:basedOn w:val="Normal"/>
    <w:uiPriority w:val="34"/>
    <w:qFormat/>
    <w:rsid w:val="000E08BA"/>
    <w:pPr>
      <w:spacing w:before="120" w:after="200" w:line="264" w:lineRule="auto"/>
      <w:ind w:left="720"/>
      <w:contextualSpacing/>
      <w:jc w:val="left"/>
    </w:pPr>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69756">
      <w:bodyDiv w:val="1"/>
      <w:marLeft w:val="0"/>
      <w:marRight w:val="0"/>
      <w:marTop w:val="0"/>
      <w:marBottom w:val="0"/>
      <w:divBdr>
        <w:top w:val="none" w:sz="0" w:space="0" w:color="auto"/>
        <w:left w:val="none" w:sz="0" w:space="0" w:color="auto"/>
        <w:bottom w:val="none" w:sz="0" w:space="0" w:color="auto"/>
        <w:right w:val="none" w:sz="0" w:space="0" w:color="auto"/>
      </w:divBdr>
    </w:div>
    <w:div w:id="145879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2DC906F2A144349C8D0444CB3955F7"/>
        <w:category>
          <w:name w:val="General"/>
          <w:gallery w:val="placeholder"/>
        </w:category>
        <w:types>
          <w:type w:val="bbPlcHdr"/>
        </w:types>
        <w:behaviors>
          <w:behavior w:val="content"/>
        </w:behaviors>
        <w:guid w:val="{D0F08BF9-479D-494C-8690-D3ABB38D42EB}"/>
      </w:docPartPr>
      <w:docPartBody>
        <w:p w:rsidR="00000000" w:rsidRDefault="00AD266A" w:rsidP="00AD266A">
          <w:pPr>
            <w:pStyle w:val="AF2DC906F2A144349C8D0444CB3955F7"/>
          </w:pPr>
          <w:r>
            <w:t>Title</w:t>
          </w:r>
        </w:p>
      </w:docPartBody>
    </w:docPart>
    <w:docPart>
      <w:docPartPr>
        <w:name w:val="65CDBDBD036D43B6B95A413F6EC361C4"/>
        <w:category>
          <w:name w:val="General"/>
          <w:gallery w:val="placeholder"/>
        </w:category>
        <w:types>
          <w:type w:val="bbPlcHdr"/>
        </w:types>
        <w:behaviors>
          <w:behavior w:val="content"/>
        </w:behaviors>
        <w:guid w:val="{3F9574E2-3F10-4760-A789-77A469685884}"/>
      </w:docPartPr>
      <w:docPartBody>
        <w:p w:rsidR="00000000" w:rsidRDefault="00AD266A" w:rsidP="00AD266A">
          <w:pPr>
            <w:pStyle w:val="65CDBDBD036D43B6B95A413F6EC361C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66A"/>
    <w:rsid w:val="004871D4"/>
    <w:rsid w:val="00AD2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CC9E1BF71044AFA4843BD676A64DCE">
    <w:name w:val="56CC9E1BF71044AFA4843BD676A64DCE"/>
  </w:style>
  <w:style w:type="paragraph" w:customStyle="1" w:styleId="B8DB7DD392E642B3B9622730FC2BBE72">
    <w:name w:val="B8DB7DD392E642B3B9622730FC2BBE72"/>
  </w:style>
  <w:style w:type="paragraph" w:customStyle="1" w:styleId="3CBA3F10470A488EBC3F2AA23274D28D">
    <w:name w:val="3CBA3F10470A488EBC3F2AA23274D28D"/>
  </w:style>
  <w:style w:type="paragraph" w:customStyle="1" w:styleId="C9FACE3BB5684B1DA71B7E54FD52C0A5">
    <w:name w:val="C9FACE3BB5684B1DA71B7E54FD52C0A5"/>
  </w:style>
  <w:style w:type="paragraph" w:customStyle="1" w:styleId="B3F37AAEF67447B7B54B280DE3A757E7">
    <w:name w:val="B3F37AAEF67447B7B54B280DE3A757E7"/>
  </w:style>
  <w:style w:type="paragraph" w:customStyle="1" w:styleId="E512074726184A47AE3529982F714AF7">
    <w:name w:val="E512074726184A47AE3529982F714AF7"/>
  </w:style>
  <w:style w:type="paragraph" w:customStyle="1" w:styleId="C91FDC9F27DF47569190D305FD6B9342">
    <w:name w:val="C91FDC9F27DF47569190D305FD6B9342"/>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3584657085374E41990710214C7A6F27">
    <w:name w:val="3584657085374E41990710214C7A6F27"/>
  </w:style>
  <w:style w:type="paragraph" w:customStyle="1" w:styleId="47697E454CC14AB8B523274716274391">
    <w:name w:val="47697E454CC14AB8B523274716274391"/>
  </w:style>
  <w:style w:type="paragraph" w:customStyle="1" w:styleId="DC37874937F54451A0716EF9BC744FA6">
    <w:name w:val="DC37874937F54451A0716EF9BC744FA6"/>
  </w:style>
  <w:style w:type="paragraph" w:customStyle="1" w:styleId="AF2DC906F2A144349C8D0444CB3955F7">
    <w:name w:val="AF2DC906F2A144349C8D0444CB3955F7"/>
    <w:rsid w:val="00AD266A"/>
  </w:style>
  <w:style w:type="paragraph" w:customStyle="1" w:styleId="A473C4AC042E46A0889353A72AE1462F">
    <w:name w:val="A473C4AC042E46A0889353A72AE1462F"/>
    <w:rsid w:val="00AD266A"/>
  </w:style>
  <w:style w:type="paragraph" w:customStyle="1" w:styleId="65CDBDBD036D43B6B95A413F6EC361C4">
    <w:name w:val="65CDBDBD036D43B6B95A413F6EC361C4"/>
    <w:rsid w:val="00AD2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159</TotalTime>
  <Pages>6</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Name: Paul Iudean
Module: CIS3118 Interface programming
Tutor: Ardhendu Behera</dc:creator>
  <cp:keywords>Interface Programming Coursework 2</cp:keywords>
  <dc:description/>
  <cp:lastModifiedBy>paul</cp:lastModifiedBy>
  <cp:revision>1</cp:revision>
  <dcterms:created xsi:type="dcterms:W3CDTF">2018-05-04T14:48:00Z</dcterms:created>
  <dcterms:modified xsi:type="dcterms:W3CDTF">2018-05-04T19:41:00Z</dcterms:modified>
</cp:coreProperties>
</file>